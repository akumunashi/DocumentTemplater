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784"/>
        <w:gridCol w:w="6738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FB0EC9" w:rsidP="00523479">
            <w:pPr>
              <w:pStyle w:val="aa"/>
            </w:pPr>
            <w:bookmarkStart w:id="0" w:name="_GoBack"/>
            <w:bookmarkEnd w:id="0"/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DFDC8F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alias w:val="Ваши инициалы:"/>
                <w:tag w:val="Ваши инициалы:"/>
                <w:id w:val="1294946935"/>
                <w:placeholder>
                  <w:docPart w:val="A926B95A718B4A61AE5FC6332DAB8A9B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rPr>
                    <w:lang w:bidi="ru-RU"/>
                  </w:rPr>
                  <w:t>ВИ</w:t>
                </w:r>
              </w:sdtContent>
            </w:sdt>
          </w:p>
          <w:p w:rsidR="00A50939" w:rsidRPr="00906BEE" w:rsidRDefault="00D11969" w:rsidP="007569C1">
            <w:pPr>
              <w:pStyle w:val="31"/>
            </w:pPr>
            <w:sdt>
              <w:sdtPr>
                <w:alias w:val="Цель:"/>
                <w:tag w:val="Цель:"/>
                <w:id w:val="319159961"/>
                <w:placeholder>
                  <w:docPart w:val="442F620D53234400863DCEC6B328928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ru-RU"/>
                  </w:rPr>
                  <w:t>Цель</w:t>
                </w:r>
              </w:sdtContent>
            </w:sdt>
          </w:p>
          <w:sdt>
            <w:sdtPr>
              <w:alias w:val="Введите цель:"/>
              <w:tag w:val="Введите цель:"/>
              <w:id w:val="-1216425596"/>
              <w:placeholder>
                <w:docPart w:val="0F1EC7D07306482EA708C996BE98D50D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rPr>
                    <w:lang w:bidi="ru-RU"/>
                  </w:rPr>
                  <w:t>Чтобы ввести информацию, щелкните замещающий текст и начинайте писать. Будьте кратки: одно-два предложения.</w:t>
                </w:r>
              </w:p>
              <w:p w:rsidR="002C2CDD" w:rsidRPr="00906BEE" w:rsidRDefault="00823C54" w:rsidP="007569C1">
                <w:r w:rsidRPr="00823C54">
                  <w:rPr>
                    <w:lang w:bidi="ru-RU"/>
                  </w:rPr>
                  <w:t>Дважды щелкните ячейки таблицы в нижнем колонтитуле и добавьте свои контактные данные (либо удалите ненужные столбцы).</w:t>
                </w:r>
              </w:p>
            </w:sdtContent>
          </w:sdt>
          <w:p w:rsidR="002C2CDD" w:rsidRPr="00906BEE" w:rsidRDefault="00D11969" w:rsidP="007569C1">
            <w:pPr>
              <w:pStyle w:val="31"/>
            </w:pPr>
            <w:sdt>
              <w:sdtPr>
                <w:alias w:val="Навыки:"/>
                <w:tag w:val="Навыки:"/>
                <w:id w:val="1490835561"/>
                <w:placeholder>
                  <w:docPart w:val="3E513B3554AD44A4ACB398360177D81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Навыки</w:t>
                </w:r>
              </w:sdtContent>
            </w:sdt>
          </w:p>
          <w:sdt>
            <w:sdtPr>
              <w:alias w:val="Введите навыки:"/>
              <w:tag w:val="Введите навыки:"/>
              <w:id w:val="929707386"/>
              <w:placeholder>
                <w:docPart w:val="86EE171E44194A28BCA923215A2011E1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rPr>
                    <w:lang w:bidi="ru-RU"/>
                  </w:rPr>
                  <w:t>Расскажите, что у Вас получается особенно хорошо. Что выделяет Вас среди прочих? Используйте собственные слова, а не клише.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D11969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CCC909A4A1F04936B25FC02F579953AF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>
                        <w:rPr>
                          <w:lang w:bidi="ru-RU"/>
                        </w:rPr>
                        <w:t>Ваше имя</w:t>
                      </w:r>
                    </w:sdtContent>
                  </w:sdt>
                </w:p>
                <w:p w:rsidR="00906BEE" w:rsidRPr="00906BEE" w:rsidRDefault="00D11969" w:rsidP="00906BEE">
                  <w:pPr>
                    <w:pStyle w:val="21"/>
                    <w:outlineLvl w:val="1"/>
                  </w:pPr>
                  <w:sdt>
                    <w:sdt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A4F7A40E005044A09CB8541E8BB0FB3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rPr>
                          <w:lang w:bidi="ru-RU"/>
                        </w:rPr>
                        <w:t>Профессия или сфера деятельности</w:t>
                      </w:r>
                    </w:sdtContent>
                  </w:sdt>
                  <w:r w:rsidR="007D6458" w:rsidRPr="007D6458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-760060136"/>
                      <w:placeholder>
                        <w:docPart w:val="E5982A8314514A66B21229871DF2FAB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rPr>
                          <w:lang w:bidi="ru-RU"/>
                        </w:rPr>
                        <w:t>Ссылка для перехода к другим интернет-ресурсам: Образцы работ/веб-сайт/блог</w:t>
                      </w:r>
                    </w:sdtContent>
                  </w:sdt>
                </w:p>
              </w:tc>
            </w:tr>
          </w:tbl>
          <w:p w:rsidR="002C2CDD" w:rsidRPr="00906BEE" w:rsidRDefault="00D11969" w:rsidP="007569C1">
            <w:pPr>
              <w:pStyle w:val="31"/>
            </w:pPr>
            <w:sdt>
              <w:sdtPr>
                <w:alias w:val="Опыт работы:"/>
                <w:tag w:val="Опыт работы:"/>
                <w:id w:val="1217937480"/>
                <w:placeholder>
                  <w:docPart w:val="B13F7D773F7943B9BC6F8D06450B5D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работы</w:t>
                </w:r>
              </w:sdtContent>
            </w:sdt>
          </w:p>
          <w:p w:rsidR="002C2CDD" w:rsidRPr="00906BEE" w:rsidRDefault="00D11969" w:rsidP="007569C1">
            <w:pPr>
              <w:pStyle w:val="41"/>
            </w:pPr>
            <w:sdt>
              <w:sdtPr>
                <w:alias w:val="Введите должность 1:"/>
                <w:tag w:val="Введите должность 1:"/>
                <w:id w:val="287256568"/>
                <w:placeholder>
                  <w:docPart w:val="38A967306FFF4C849D3AC1D8CE507E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Должность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название компании 1:"/>
                <w:tag w:val="Введите название компании 1:"/>
                <w:id w:val="-1857334048"/>
                <w:placeholder>
                  <w:docPart w:val="D7ECC05688D9412FBAE90736548105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Компания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даты начала работы в компании 1:"/>
                <w:tag w:val="Введите дату начала работы в компании 1:"/>
                <w:id w:val="-667248424"/>
                <w:placeholder>
                  <w:docPart w:val="33C8B06B392741CBBA806F53D8D7149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Даты с</w:t>
                </w:r>
              </w:sdtContent>
            </w:sdt>
            <w:r w:rsidR="002C2CDD" w:rsidRPr="00906BEE">
              <w:rPr>
                <w:lang w:bidi="ru-RU"/>
              </w:rPr>
              <w:t xml:space="preserve"> — </w:t>
            </w:r>
            <w:sdt>
              <w:sdtPr>
                <w:alias w:val="Введите дату окончания работы в компании 1:"/>
                <w:tag w:val="Введите даты окончания работы в компании 1:"/>
                <w:id w:val="1198581279"/>
                <w:placeholder>
                  <w:docPart w:val="D0CD81DA67274E62B6408CF22C0B23D1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rPr>
                    <w:lang w:bidi="ru-RU"/>
                  </w:rPr>
                  <w:t>по</w:t>
                </w:r>
              </w:sdtContent>
            </w:sdt>
          </w:p>
          <w:sdt>
            <w:sdtPr>
              <w:alias w:val="Введите сведения об опыте работы 1:"/>
              <w:tag w:val="Введите сведения об опыте работы 1:"/>
              <w:id w:val="564761840"/>
              <w:placeholder>
                <w:docPart w:val="28FC0760B8594A45A6259F4D7269FEC7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rPr>
                    <w:lang w:bidi="ru-RU"/>
                  </w:rPr>
                  <w:t>Кратко изложите основные обязанности, опыт руководства и главные достижения. Не перечисляйте все. Говорите по сути и проиллюстрируйте свой вклад фактами.</w:t>
                </w:r>
              </w:p>
            </w:sdtContent>
          </w:sdt>
          <w:p w:rsidR="002C2CDD" w:rsidRPr="00906BEE" w:rsidRDefault="00D11969" w:rsidP="007569C1">
            <w:pPr>
              <w:pStyle w:val="41"/>
            </w:pPr>
            <w:sdt>
              <w:sdtPr>
                <w:alias w:val="Введите должность 2:"/>
                <w:tag w:val="Введите должность 2:"/>
                <w:id w:val="1752540770"/>
                <w:placeholder>
                  <w:docPart w:val="F5A7809EB817402A8FC90E93060B63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Должность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название компании 2:"/>
                <w:tag w:val="Введите название компании 2:"/>
                <w:id w:val="1314912929"/>
                <w:placeholder>
                  <w:docPart w:val="58209844194D4B11B7E4A04624831E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Компания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даты начала работы в компании 2:"/>
                <w:tag w:val="Введите даты начала работы в компании 2:"/>
                <w:id w:val="156656456"/>
                <w:placeholder>
                  <w:docPart w:val="CF0E51ACB5C34A79BB1333C6936DE5FF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rPr>
                    <w:lang w:bidi="ru-RU"/>
                  </w:rPr>
                  <w:t>Даты с</w:t>
                </w:r>
              </w:sdtContent>
            </w:sdt>
            <w:r w:rsidR="002C2CDD" w:rsidRPr="00906BEE">
              <w:rPr>
                <w:lang w:bidi="ru-RU"/>
              </w:rPr>
              <w:t xml:space="preserve"> — </w:t>
            </w:r>
            <w:sdt>
              <w:sdtPr>
                <w:alias w:val="Введите даты окончания работы в компании 2:"/>
                <w:tag w:val="Введите даты окончания работы в компании 2:"/>
                <w:id w:val="545882806"/>
                <w:placeholder>
                  <w:docPart w:val="4C7F2D5407CC4259AC363B90DF01587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rPr>
                    <w:lang w:bidi="ru-RU"/>
                  </w:rPr>
                  <w:t>по</w:t>
                </w:r>
              </w:sdtContent>
            </w:sdt>
          </w:p>
          <w:p w:rsidR="002C2CDD" w:rsidRPr="00906BEE" w:rsidRDefault="00D11969" w:rsidP="007569C1">
            <w:sdt>
              <w:sdtPr>
                <w:alias w:val="Введите сведения об опыте работы 2:"/>
                <w:tag w:val="Введите сведения об опыте работы 2:"/>
                <w:id w:val="-423336076"/>
                <w:placeholder>
                  <w:docPart w:val="5E9BBF6D308849AD8C531FE0E20495D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Укажите размер коллектива, которым вы руководили, количество реализованных проектов или написанных статей.</w:t>
                </w:r>
              </w:sdtContent>
            </w:sdt>
          </w:p>
          <w:p w:rsidR="002C2CDD" w:rsidRPr="00906BEE" w:rsidRDefault="00D11969" w:rsidP="007569C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FAC5420ABBDC4A27A84E489146E9566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D11969" w:rsidP="007569C1">
            <w:pPr>
              <w:pStyle w:val="41"/>
            </w:pPr>
            <w:sdt>
              <w:sdt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3E8A83D2BA7642AE94F1D10295FDA1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дату получения:"/>
                <w:tag w:val="Введите дату получения:"/>
                <w:id w:val="2025982333"/>
                <w:placeholder>
                  <w:docPart w:val="774BCC4A28644C44B967754DFAB0EDC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Дата получения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название учебного заведения:"/>
                <w:tag w:val="Введите название учебного заведения:"/>
                <w:id w:val="1872190286"/>
                <w:placeholder>
                  <w:docPart w:val="10922CE378874B53B917B242A607D75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Учебное заведение</w:t>
                </w:r>
              </w:sdtContent>
            </w:sdt>
          </w:p>
          <w:p w:rsidR="002C2CDD" w:rsidRPr="00906BEE" w:rsidRDefault="00D11969" w:rsidP="007569C1">
            <w:sdt>
              <w:sdtPr>
                <w:alias w:val="Сведения об образовании 1:"/>
                <w:tag w:val="Сведения об образовании 1:"/>
                <w:id w:val="-670642327"/>
                <w:placeholder>
                  <w:docPart w:val="EBD95EF51A20490CB6DA003CC46AB7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Можете указать свой средний балл и привести краткое описание соответствующих курсовых работ, грамот и отличий.</w:t>
                </w:r>
              </w:sdtContent>
            </w:sdt>
          </w:p>
          <w:p w:rsidR="002C2CDD" w:rsidRPr="00906BEE" w:rsidRDefault="00D11969" w:rsidP="007569C1">
            <w:pPr>
              <w:pStyle w:val="41"/>
            </w:pPr>
            <w:sdt>
              <w:sdt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CF6E2A227FDB4C1A8D8E13F29CCCFD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Диплом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дату получения:"/>
                <w:tag w:val="Введите дату получения:"/>
                <w:id w:val="-1673556320"/>
                <w:placeholder>
                  <w:docPart w:val="6B97F2A6BDFA405CA6D65C3FFAFC0A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Дата получения</w:t>
                </w:r>
              </w:sdtContent>
            </w:sdt>
            <w:r w:rsidR="002C2CDD" w:rsidRPr="00906BEE">
              <w:rPr>
                <w:lang w:bidi="ru-RU"/>
              </w:rPr>
              <w:t xml:space="preserve"> • </w:t>
            </w:r>
            <w:sdt>
              <w:sdtPr>
                <w:alias w:val="Введите название учебного заведения:"/>
                <w:tag w:val="Введите название учебного заведения:"/>
                <w:id w:val="-53469802"/>
                <w:placeholder>
                  <w:docPart w:val="E37BA73C48904545A00F97D1F318C5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Учебное заведение</w:t>
                </w:r>
              </w:sdtContent>
            </w:sdt>
          </w:p>
          <w:p w:rsidR="002C2CDD" w:rsidRPr="00906BEE" w:rsidRDefault="00D11969" w:rsidP="007569C1">
            <w:sdt>
              <w:sdtPr>
                <w:alias w:val="Сведения об образовании 2:"/>
                <w:tag w:val="Сведения об образовании 2:"/>
                <w:id w:val="-1546364347"/>
                <w:placeholder>
                  <w:docPart w:val="2556642BB50140CAA73E5B13878E72F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Перейдите на вкладку ленты «Главная», откройте раздел «Стили» и примените нужное форматирование щелчком мыши.</w:t>
                </w:r>
              </w:sdtContent>
            </w:sdt>
          </w:p>
          <w:p w:rsidR="002C2CDD" w:rsidRPr="00906BEE" w:rsidRDefault="00D11969" w:rsidP="007569C1">
            <w:pPr>
              <w:pStyle w:val="31"/>
            </w:pPr>
            <w:sdt>
              <w:sdtPr>
                <w:alias w:val="Опыт общественной работы или руководства:"/>
                <w:tag w:val="Опыт общественной работы или руководства:"/>
                <w:id w:val="-1093778966"/>
                <w:placeholder>
                  <w:docPart w:val="84F8DC5E19FE40FBABEF609D9F1B12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Опыт общественной работы или руководства</w:t>
                </w:r>
              </w:sdtContent>
            </w:sdt>
          </w:p>
          <w:p w:rsidR="00741125" w:rsidRPr="00906BEE" w:rsidRDefault="00D11969" w:rsidP="00741125">
            <w:sdt>
              <w:sdtPr>
                <w:alias w:val="Введите опыт общественной работы или руководства:"/>
                <w:tag w:val="Введите опыт общественной работы или руководства:"/>
                <w:id w:val="1952504710"/>
                <w:placeholder>
                  <w:docPart w:val="DD5ABC303B5043C98B3778A3148EC91D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rPr>
                    <w:lang w:bidi="ru-RU"/>
                  </w:rPr>
                  <w:t>Вы были капитаном команды своего клуба, возглавляли благотворительный проект или выпускали газету своего учебного заведения? Не стесняйтесь! Опишите деятельность, иллюстрирующую Ваши лидерские качества.</w:t>
                </w:r>
              </w:sdtContent>
            </w:sdt>
          </w:p>
        </w:tc>
      </w:tr>
    </w:tbl>
    <w:p w:rsidR="00826A10" w:rsidRDefault="00826A10" w:rsidP="00E22E87">
      <w:pPr>
        <w:pStyle w:val="a6"/>
      </w:pPr>
    </w:p>
    <w:p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69" w:rsidRDefault="00D11969" w:rsidP="00713050">
      <w:pPr>
        <w:spacing w:line="240" w:lineRule="auto"/>
      </w:pPr>
      <w:r>
        <w:separator/>
      </w:r>
    </w:p>
  </w:endnote>
  <w:endnote w:type="continuationSeparator" w:id="0">
    <w:p w:rsidR="00D11969" w:rsidRDefault="00D119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609B4E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DE84BB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x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xHAA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JLxEP2xIAAD5lAAAOAAAAAAAAAAAAAAAAAC4CAABkcnMvZTJvRG9jLnht&#10;bFBLAQItABQABgAIAAAAIQBoRxvQ2AAAAAMBAAAPAAAAAAAAAAAAAAAAADUVAABkcnMvZG93bnJl&#10;di54bWxQSwUGAAAAAAQABADzAAAAOhYAAAAA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65515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R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T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CooWRpEQAA710AAA4A&#10;AAAAAAAAAAAAAAAALgIAAGRycy9lMm9Eb2MueG1sUEsBAi0AFAAGAAgAAAAhAGhHG9DYAAAAAwEA&#10;AA8AAAAAAAAAAAAAAAAAwxMAAGRycy9kb3ducmV2LnhtbFBLBQYAAAAABAAEAPMAAADIFA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1A04CB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x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C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dWue7zEQAAEGQAAA4AAAAAAAAAAAAAAAAALgIAAGRycy9lMm9Eb2MueG1sUEsB&#10;Ai0AFAAGAAgAAAAhAGhHG9DYAAAAAwEAAA8AAAAAAAAAAAAAAAAATRQAAGRycy9kb3ducmV2Lnht&#10;bFBLBQYAAAAABAAEAPMAAABSFQAAAAA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0"/>
      <w:gridCol w:w="2631"/>
      <w:gridCol w:w="2631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08F3BB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KCY6hG6CAAAEjoAAA4A&#10;AAAAAAAAAAAAAAAALgIAAGRycy9lMm9Eb2MueG1sUEsBAi0AFAAGAAgAAAAhAGhHG9DYAAAAAwEA&#10;AA8AAAAAAAAAAAAAAAAAFAsAAGRycy9kb3ducmV2LnhtbFBLBQYAAAAABAAEAPMAAAAZDAAAAAA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Группа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 descr="Значок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7E4A18" id="Группа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RMePdHRMAAJZlAAAOAAAAAAAAAAAAAAAAAC4CAABkcnMv&#10;ZTJvRG9jLnhtbFBLAQItABQABgAIAAAAIQBoRxvQ2AAAAAMBAAAPAAAAAAAAAAAAAAAAAHcVAABk&#10;cnMvZG93bnJldi54bWxQSwUGAAAAAAQABADzAAAAfBYAAAAA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alt="Значок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B79A80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MI5WUshEAAEVeAAAOAAAAAAAAAAAAAAAAAC4CAABkcnMvZTJvRG9jLnhtbFBLAQItABQABgAI&#10;AAAAIQBoRxvQ2AAAAAMBAAAPAAAAAAAAAAAAAAAAAAwUAABkcnMvZG93bnJldi54bWxQSwUGAAAA&#10;AAQABADzAAAAERUAAAAA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Группа 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 descr="Значок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CFC50" id="Группа 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CYwrRkJBIAAGVkAAAOAAAAAAAAAAAAAAAAAC4CAABkcnMvZTJvRG9jLnhtbFBLAQItABQABgAI&#10;AAAAIQBoRxvQ2AAAAAMBAAAPAAAAAAAAAAAAAAAAAH4UAABkcnMvZG93bnJldi54bWxQSwUGAAAA&#10;AAQABADzAAAAgxUAAAAA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alt="Значок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id w:val="206994694"/>
          <w:placeholder>
            <w:docPart w:val="DD5ABC303B5043C98B3778A3148EC91D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69" w:rsidRDefault="00D11969" w:rsidP="00713050">
      <w:pPr>
        <w:spacing w:line="240" w:lineRule="auto"/>
      </w:pPr>
      <w:r>
        <w:separator/>
      </w:r>
    </w:p>
  </w:footnote>
  <w:footnote w:type="continuationSeparator" w:id="0">
    <w:p w:rsidR="00D11969" w:rsidRDefault="00D119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D11969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D11969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E37BA73C48904545A00F97D1F318C53E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5CEEBF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3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523479"/>
    <w:rsid w:val="00543DB7"/>
    <w:rsid w:val="005729B0"/>
    <w:rsid w:val="00583E4F"/>
    <w:rsid w:val="005D02D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11969"/>
    <w:rsid w:val="00D97A41"/>
    <w:rsid w:val="00DB7E33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ingPC\AppData\Roaming\Microsoft\&#1064;&#1072;&#1073;&#1083;&#1086;&#1085;&#1099;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26B95A718B4A61AE5FC6332DAB8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0E0075-89DE-4E35-9B09-CD4E9789A3B4}"/>
      </w:docPartPr>
      <w:docPartBody>
        <w:p w:rsidR="00000000" w:rsidRDefault="00BB1348">
          <w:pPr>
            <w:pStyle w:val="A926B95A718B4A61AE5FC6332DAB8A9B"/>
          </w:pPr>
          <w:r>
            <w:rPr>
              <w:lang w:bidi="ru-RU"/>
            </w:rPr>
            <w:t>ВИ</w:t>
          </w:r>
        </w:p>
      </w:docPartBody>
    </w:docPart>
    <w:docPart>
      <w:docPartPr>
        <w:name w:val="442F620D53234400863DCEC6B32892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F1F940-044D-43D5-B303-17650C9D8251}"/>
      </w:docPartPr>
      <w:docPartBody>
        <w:p w:rsidR="00000000" w:rsidRDefault="00BB1348">
          <w:pPr>
            <w:pStyle w:val="442F620D53234400863DCEC6B328928A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0F1EC7D07306482EA708C996BE98D5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C3D36-F6EA-4F30-AA3A-E16F15A7AC7A}"/>
      </w:docPartPr>
      <w:docPartBody>
        <w:p w:rsidR="004F6EB2" w:rsidRDefault="00BB1348" w:rsidP="007569C1">
          <w:r w:rsidRPr="00906BEE">
            <w:rPr>
              <w:lang w:bidi="ru-RU"/>
            </w:rPr>
            <w:t>Чтобы ввести информацию, щелкните замещающий текст и начинайте писать. Будьте кратки: одно-два предложения.</w:t>
          </w:r>
        </w:p>
        <w:p w:rsidR="00000000" w:rsidRDefault="00BB1348">
          <w:pPr>
            <w:pStyle w:val="0F1EC7D07306482EA708C996BE98D50D"/>
          </w:pPr>
          <w:r w:rsidRPr="00823C54">
            <w:rPr>
              <w:lang w:bidi="ru-RU"/>
            </w:rPr>
            <w:t>Дважды щелкните ячейки таблицы в нижнем колонтитуле и добавьте свои контактные данные (либо удалите ненужные столбцы).</w:t>
          </w:r>
        </w:p>
      </w:docPartBody>
    </w:docPart>
    <w:docPart>
      <w:docPartPr>
        <w:name w:val="3E513B3554AD44A4ACB398360177D8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1FAA9-0B78-443B-A66C-F19F5D18B4F9}"/>
      </w:docPartPr>
      <w:docPartBody>
        <w:p w:rsidR="00000000" w:rsidRDefault="00BB1348">
          <w:pPr>
            <w:pStyle w:val="3E513B3554AD44A4ACB398360177D81F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86EE171E44194A28BCA923215A201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676A7-9BD9-49BD-B6A5-983E003FE0D1}"/>
      </w:docPartPr>
      <w:docPartBody>
        <w:p w:rsidR="00000000" w:rsidRDefault="00BB1348">
          <w:pPr>
            <w:pStyle w:val="86EE171E44194A28BCA923215A2011E1"/>
          </w:pPr>
          <w:r w:rsidRPr="00906BEE">
            <w:rPr>
              <w:lang w:bidi="ru-RU"/>
            </w:rPr>
            <w:t>Расскажите, что у Вас</w:t>
          </w:r>
          <w:r w:rsidRPr="00906BEE">
            <w:rPr>
              <w:lang w:bidi="ru-RU"/>
            </w:rPr>
            <w:t xml:space="preserve"> получается особенно хорошо. Что выделяет Вас среди прочих? Используйте собственные слова, а не клише.</w:t>
          </w:r>
        </w:p>
      </w:docPartBody>
    </w:docPart>
    <w:docPart>
      <w:docPartPr>
        <w:name w:val="CCC909A4A1F04936B25FC02F579953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90C98B-FFA8-4253-BED3-74D632D9A676}"/>
      </w:docPartPr>
      <w:docPartBody>
        <w:p w:rsidR="00000000" w:rsidRDefault="00BB1348">
          <w:pPr>
            <w:pStyle w:val="CCC909A4A1F04936B25FC02F579953AF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A4F7A40E005044A09CB8541E8BB0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201FF-A29A-4C03-B99D-76D2E2937977}"/>
      </w:docPartPr>
      <w:docPartBody>
        <w:p w:rsidR="00000000" w:rsidRDefault="00BB1348">
          <w:pPr>
            <w:pStyle w:val="A4F7A40E005044A09CB8541E8BB0FB32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E5982A8314514A66B21229871DF2FA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51CF6-131C-48F8-B179-425F546AEB1B}"/>
      </w:docPartPr>
      <w:docPartBody>
        <w:p w:rsidR="00000000" w:rsidRDefault="00BB1348">
          <w:pPr>
            <w:pStyle w:val="E5982A8314514A66B21229871DF2FAB1"/>
          </w:pPr>
          <w:r w:rsidRPr="007D6458">
            <w:rPr>
              <w:lang w:bidi="ru-RU"/>
            </w:rPr>
            <w:t>Ссылка для перехода к другим интернет-ресурсам: Образцы работ/веб-сайт/блог</w:t>
          </w:r>
        </w:p>
      </w:docPartBody>
    </w:docPart>
    <w:docPart>
      <w:docPartPr>
        <w:name w:val="B13F7D773F7943B9BC6F8D06450B5D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D8117-2016-4C73-BB06-0D4628D7D4CB}"/>
      </w:docPartPr>
      <w:docPartBody>
        <w:p w:rsidR="00000000" w:rsidRDefault="00BB1348">
          <w:pPr>
            <w:pStyle w:val="B13F7D773F7943B9BC6F8D06450B5DD5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38A967306FFF4C849D3AC1D8CE50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DE6F92-5F7C-42AF-82B3-F233E8D585D6}"/>
      </w:docPartPr>
      <w:docPartBody>
        <w:p w:rsidR="00000000" w:rsidRDefault="00BB1348">
          <w:pPr>
            <w:pStyle w:val="38A967306FFF4C849D3AC1D8CE507E12"/>
          </w:pPr>
          <w:r w:rsidRPr="00906BEE">
            <w:rPr>
              <w:lang w:bidi="ru-RU"/>
            </w:rPr>
            <w:t>Должность</w:t>
          </w:r>
        </w:p>
      </w:docPartBody>
    </w:docPart>
    <w:docPart>
      <w:docPartPr>
        <w:name w:val="D7ECC05688D9412FBAE9073654810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838C5-3DEB-4916-9A04-6981632C5805}"/>
      </w:docPartPr>
      <w:docPartBody>
        <w:p w:rsidR="00000000" w:rsidRDefault="00BB1348">
          <w:pPr>
            <w:pStyle w:val="D7ECC05688D9412FBAE9073654810535"/>
          </w:pPr>
          <w:r w:rsidRPr="00906BEE">
            <w:rPr>
              <w:lang w:bidi="ru-RU"/>
            </w:rPr>
            <w:t>Компания</w:t>
          </w:r>
        </w:p>
      </w:docPartBody>
    </w:docPart>
    <w:docPart>
      <w:docPartPr>
        <w:name w:val="33C8B06B392741CBBA806F53D8D71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3F6636-371B-426B-9EFA-FAD584B97F5F}"/>
      </w:docPartPr>
      <w:docPartBody>
        <w:p w:rsidR="00000000" w:rsidRDefault="00BB1348">
          <w:pPr>
            <w:pStyle w:val="33C8B06B392741CBBA806F53D8D7149C"/>
          </w:pPr>
          <w:r w:rsidRPr="00906BEE">
            <w:rPr>
              <w:lang w:bidi="ru-RU"/>
            </w:rPr>
            <w:t>Даты с</w:t>
          </w:r>
        </w:p>
      </w:docPartBody>
    </w:docPart>
    <w:docPart>
      <w:docPartPr>
        <w:name w:val="D0CD81DA67274E62B6408CF22C0B23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A9810-6FA8-41F1-8652-A28F88828F61}"/>
      </w:docPartPr>
      <w:docPartBody>
        <w:p w:rsidR="00000000" w:rsidRDefault="00BB1348">
          <w:pPr>
            <w:pStyle w:val="D0CD81DA67274E62B6408CF22C0B23D1"/>
          </w:pPr>
          <w:r w:rsidRPr="00906BEE">
            <w:rPr>
              <w:lang w:bidi="ru-RU"/>
            </w:rPr>
            <w:t>по</w:t>
          </w:r>
        </w:p>
      </w:docPartBody>
    </w:docPart>
    <w:docPart>
      <w:docPartPr>
        <w:name w:val="28FC0760B8594A45A6259F4D7269F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F9F9B3-AEE6-45E3-B4DC-CC6478FF857D}"/>
      </w:docPartPr>
      <w:docPartBody>
        <w:p w:rsidR="00000000" w:rsidRDefault="00BB1348">
          <w:pPr>
            <w:pStyle w:val="28FC0760B8594A45A6259F4D7269FEC7"/>
          </w:pPr>
          <w:r w:rsidRPr="00906BEE">
            <w:rPr>
              <w:lang w:bidi="ru-RU"/>
            </w:rPr>
            <w:t xml:space="preserve">Кратко изложите основные обязанности, опыт руководства и главные достижения. Не перечисляйте все. Говорите по сути </w:t>
          </w:r>
          <w:r w:rsidRPr="00906BEE">
            <w:rPr>
              <w:lang w:bidi="ru-RU"/>
            </w:rPr>
            <w:t>и проиллюстрируйте свой вклад фактами.</w:t>
          </w:r>
        </w:p>
      </w:docPartBody>
    </w:docPart>
    <w:docPart>
      <w:docPartPr>
        <w:name w:val="F5A7809EB817402A8FC90E93060B6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31D1E3-AA09-4CF0-97A1-0C08BF992CD6}"/>
      </w:docPartPr>
      <w:docPartBody>
        <w:p w:rsidR="00000000" w:rsidRDefault="00BB1348">
          <w:pPr>
            <w:pStyle w:val="F5A7809EB817402A8FC90E93060B6306"/>
          </w:pPr>
          <w:r w:rsidRPr="00906BEE">
            <w:rPr>
              <w:lang w:bidi="ru-RU"/>
            </w:rPr>
            <w:t>Должность</w:t>
          </w:r>
        </w:p>
      </w:docPartBody>
    </w:docPart>
    <w:docPart>
      <w:docPartPr>
        <w:name w:val="58209844194D4B11B7E4A04624831E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CDD4-A6FF-403B-85AC-C44C36E6EAB9}"/>
      </w:docPartPr>
      <w:docPartBody>
        <w:p w:rsidR="00000000" w:rsidRDefault="00BB1348">
          <w:pPr>
            <w:pStyle w:val="58209844194D4B11B7E4A04624831E6B"/>
          </w:pPr>
          <w:r w:rsidRPr="00906BEE">
            <w:rPr>
              <w:lang w:bidi="ru-RU"/>
            </w:rPr>
            <w:t>Компания</w:t>
          </w:r>
        </w:p>
      </w:docPartBody>
    </w:docPart>
    <w:docPart>
      <w:docPartPr>
        <w:name w:val="CF0E51ACB5C34A79BB1333C6936DE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3F196-CE35-4A31-8E45-71BC4AE9F418}"/>
      </w:docPartPr>
      <w:docPartBody>
        <w:p w:rsidR="00000000" w:rsidRDefault="00BB1348">
          <w:pPr>
            <w:pStyle w:val="CF0E51ACB5C34A79BB1333C6936DE5FF"/>
          </w:pPr>
          <w:r w:rsidRPr="00906BEE">
            <w:rPr>
              <w:lang w:bidi="ru-RU"/>
            </w:rPr>
            <w:t>Даты с</w:t>
          </w:r>
        </w:p>
      </w:docPartBody>
    </w:docPart>
    <w:docPart>
      <w:docPartPr>
        <w:name w:val="4C7F2D5407CC4259AC363B90DF015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8108B-A29C-4DAF-8634-361A80F85770}"/>
      </w:docPartPr>
      <w:docPartBody>
        <w:p w:rsidR="00000000" w:rsidRDefault="00BB1348">
          <w:pPr>
            <w:pStyle w:val="4C7F2D5407CC4259AC363B90DF015872"/>
          </w:pPr>
          <w:r w:rsidRPr="00906BEE">
            <w:rPr>
              <w:lang w:bidi="ru-RU"/>
            </w:rPr>
            <w:t>по</w:t>
          </w:r>
        </w:p>
      </w:docPartBody>
    </w:docPart>
    <w:docPart>
      <w:docPartPr>
        <w:name w:val="5E9BBF6D308849AD8C531FE0E2049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44294-CDD2-474F-B268-F26D74CDD45D}"/>
      </w:docPartPr>
      <w:docPartBody>
        <w:p w:rsidR="00000000" w:rsidRDefault="00BB1348">
          <w:pPr>
            <w:pStyle w:val="5E9BBF6D308849AD8C531FE0E20495D2"/>
          </w:pPr>
          <w:r w:rsidRPr="00906BEE">
            <w:rPr>
              <w:lang w:bidi="ru-RU"/>
            </w:rPr>
            <w:t>Укажите размер коллектива, которым вы руководили, количество реализованных проектов или написанных статей.</w:t>
          </w:r>
        </w:p>
      </w:docPartBody>
    </w:docPart>
    <w:docPart>
      <w:docPartPr>
        <w:name w:val="FAC5420ABBDC4A27A84E489146E95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3C639F-8567-48A0-A650-7B44DF66E32A}"/>
      </w:docPartPr>
      <w:docPartBody>
        <w:p w:rsidR="00000000" w:rsidRDefault="00BB1348">
          <w:pPr>
            <w:pStyle w:val="FAC5420ABBDC4A27A84E489146E9566A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3E8A83D2BA7642AE94F1D10295FDA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7D7319-939E-4F75-B4B3-71D193E946F3}"/>
      </w:docPartPr>
      <w:docPartBody>
        <w:p w:rsidR="00000000" w:rsidRDefault="00BB1348">
          <w:pPr>
            <w:pStyle w:val="3E8A83D2BA7642AE94F1D10295FDA1D8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774BCC4A28644C44B967754DFAB0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D11D-C080-4C53-8143-B63C2A1039FE}"/>
      </w:docPartPr>
      <w:docPartBody>
        <w:p w:rsidR="00000000" w:rsidRDefault="00BB1348">
          <w:pPr>
            <w:pStyle w:val="774BCC4A28644C44B967754DFAB0EDCA"/>
          </w:pPr>
          <w:r w:rsidRPr="00906BEE">
            <w:rPr>
              <w:lang w:bidi="ru-RU"/>
            </w:rPr>
            <w:t>Дата получения</w:t>
          </w:r>
        </w:p>
      </w:docPartBody>
    </w:docPart>
    <w:docPart>
      <w:docPartPr>
        <w:name w:val="10922CE378874B53B917B242A607D7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12FD5-8FD2-4C18-8A58-319AD94D47C6}"/>
      </w:docPartPr>
      <w:docPartBody>
        <w:p w:rsidR="00000000" w:rsidRDefault="00BB1348">
          <w:pPr>
            <w:pStyle w:val="10922CE378874B53B917B242A607D75B"/>
          </w:pPr>
          <w:r w:rsidRPr="00906BEE">
            <w:rPr>
              <w:lang w:bidi="ru-RU"/>
            </w:rPr>
            <w:t>Учебное заведение</w:t>
          </w:r>
        </w:p>
      </w:docPartBody>
    </w:docPart>
    <w:docPart>
      <w:docPartPr>
        <w:name w:val="EBD95EF51A20490CB6DA003CC46AB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EF6F3-8C9A-441A-8477-D3D4BDE9B97A}"/>
      </w:docPartPr>
      <w:docPartBody>
        <w:p w:rsidR="00000000" w:rsidRDefault="00BB1348">
          <w:pPr>
            <w:pStyle w:val="EBD95EF51A20490CB6DA003CC46AB7E1"/>
          </w:pPr>
          <w:r w:rsidRPr="00906BEE">
            <w:rPr>
              <w:lang w:bidi="ru-RU"/>
            </w:rPr>
            <w:t>Можете указать свой средний балл и прив</w:t>
          </w:r>
          <w:r w:rsidRPr="00906BEE">
            <w:rPr>
              <w:lang w:bidi="ru-RU"/>
            </w:rPr>
            <w:t>ести краткое описание соответствующих курсовых работ, грамот и отличий.</w:t>
          </w:r>
        </w:p>
      </w:docPartBody>
    </w:docPart>
    <w:docPart>
      <w:docPartPr>
        <w:name w:val="CF6E2A227FDB4C1A8D8E13F29CCCF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9B2CD-79BE-42C4-A439-27229C5F227F}"/>
      </w:docPartPr>
      <w:docPartBody>
        <w:p w:rsidR="00000000" w:rsidRDefault="00BB1348">
          <w:pPr>
            <w:pStyle w:val="CF6E2A227FDB4C1A8D8E13F29CCCFD8F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6B97F2A6BDFA405CA6D65C3FFAFC0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1A2F0-CC69-46EC-A3A8-ACCBB98320BC}"/>
      </w:docPartPr>
      <w:docPartBody>
        <w:p w:rsidR="00000000" w:rsidRDefault="00BB1348">
          <w:pPr>
            <w:pStyle w:val="6B97F2A6BDFA405CA6D65C3FFAFC0A3B"/>
          </w:pPr>
          <w:r w:rsidRPr="00906BEE">
            <w:rPr>
              <w:lang w:bidi="ru-RU"/>
            </w:rPr>
            <w:t>Дата получения</w:t>
          </w:r>
        </w:p>
      </w:docPartBody>
    </w:docPart>
    <w:docPart>
      <w:docPartPr>
        <w:name w:val="E37BA73C48904545A00F97D1F318C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250F2-0B21-40F3-8306-F44504643CAC}"/>
      </w:docPartPr>
      <w:docPartBody>
        <w:p w:rsidR="00000000" w:rsidRDefault="00BB1348">
          <w:pPr>
            <w:pStyle w:val="E37BA73C48904545A00F97D1F318C53E"/>
          </w:pPr>
          <w:r w:rsidRPr="00906BEE">
            <w:rPr>
              <w:lang w:bidi="ru-RU"/>
            </w:rPr>
            <w:t>Учебное заведение</w:t>
          </w:r>
        </w:p>
      </w:docPartBody>
    </w:docPart>
    <w:docPart>
      <w:docPartPr>
        <w:name w:val="2556642BB50140CAA73E5B13878E7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CB608F-2D69-4F31-A730-D7C0BC93078A}"/>
      </w:docPartPr>
      <w:docPartBody>
        <w:p w:rsidR="00000000" w:rsidRDefault="00BB1348">
          <w:pPr>
            <w:pStyle w:val="2556642BB50140CAA73E5B13878E72F7"/>
          </w:pPr>
          <w:r w:rsidRPr="00906BEE">
            <w:rPr>
              <w:lang w:bidi="ru-RU"/>
            </w:rPr>
            <w:t>Перейдите на вкладку ленты «Главная», откройте раздел «Стили» и примените нужное форматирование щелчком мыши.</w:t>
          </w:r>
        </w:p>
      </w:docPartBody>
    </w:docPart>
    <w:docPart>
      <w:docPartPr>
        <w:name w:val="84F8DC5E19FE40FBABEF609D9F1B12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7C737-1A06-42C9-B7AB-F039C6DB6983}"/>
      </w:docPartPr>
      <w:docPartBody>
        <w:p w:rsidR="00000000" w:rsidRDefault="00BB1348">
          <w:pPr>
            <w:pStyle w:val="84F8DC5E19FE40FBABEF609D9F1B12C2"/>
          </w:pPr>
          <w:r w:rsidRPr="00906BEE">
            <w:rPr>
              <w:lang w:bidi="ru-RU"/>
            </w:rPr>
            <w:t xml:space="preserve">Опыт общественной работы или </w:t>
          </w:r>
          <w:r w:rsidRPr="00906BEE">
            <w:rPr>
              <w:lang w:bidi="ru-RU"/>
            </w:rPr>
            <w:t>руководства</w:t>
          </w:r>
        </w:p>
      </w:docPartBody>
    </w:docPart>
    <w:docPart>
      <w:docPartPr>
        <w:name w:val="DD5ABC303B5043C98B3778A3148EC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D57D9-D207-44D3-B93F-A8DE9F002BF5}"/>
      </w:docPartPr>
      <w:docPartBody>
        <w:p w:rsidR="00000000" w:rsidRDefault="00BB1348">
          <w:pPr>
            <w:pStyle w:val="DD5ABC303B5043C98B3778A3148EC91D"/>
          </w:pPr>
          <w:r w:rsidRPr="00906BEE">
            <w:rPr>
              <w:lang w:bidi="ru-RU"/>
            </w:rPr>
            <w:t>Вы были капитаном команды своего клуба, возглавляли благотворительный проект или выпускали газету своего учебного заведения? Не стесняйтесь! Опишите деятельность, иллюстрирующую Ваши лидерские качества.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48"/>
    <w:rsid w:val="00B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26B95A718B4A61AE5FC6332DAB8A9B">
    <w:name w:val="A926B95A718B4A61AE5FC6332DAB8A9B"/>
  </w:style>
  <w:style w:type="paragraph" w:customStyle="1" w:styleId="442F620D53234400863DCEC6B328928A">
    <w:name w:val="442F620D53234400863DCEC6B328928A"/>
  </w:style>
  <w:style w:type="paragraph" w:customStyle="1" w:styleId="0F1EC7D07306482EA708C996BE98D50D">
    <w:name w:val="0F1EC7D07306482EA708C996BE98D50D"/>
  </w:style>
  <w:style w:type="paragraph" w:customStyle="1" w:styleId="3E513B3554AD44A4ACB398360177D81F">
    <w:name w:val="3E513B3554AD44A4ACB398360177D81F"/>
  </w:style>
  <w:style w:type="paragraph" w:customStyle="1" w:styleId="86EE171E44194A28BCA923215A2011E1">
    <w:name w:val="86EE171E44194A28BCA923215A2011E1"/>
  </w:style>
  <w:style w:type="paragraph" w:customStyle="1" w:styleId="CCC909A4A1F04936B25FC02F579953AF">
    <w:name w:val="CCC909A4A1F04936B25FC02F579953AF"/>
  </w:style>
  <w:style w:type="paragraph" w:customStyle="1" w:styleId="A4F7A40E005044A09CB8541E8BB0FB32">
    <w:name w:val="A4F7A40E005044A09CB8541E8BB0FB32"/>
  </w:style>
  <w:style w:type="paragraph" w:customStyle="1" w:styleId="E5982A8314514A66B21229871DF2FAB1">
    <w:name w:val="E5982A8314514A66B21229871DF2FAB1"/>
  </w:style>
  <w:style w:type="paragraph" w:customStyle="1" w:styleId="B13F7D773F7943B9BC6F8D06450B5DD5">
    <w:name w:val="B13F7D773F7943B9BC6F8D06450B5DD5"/>
  </w:style>
  <w:style w:type="paragraph" w:customStyle="1" w:styleId="38A967306FFF4C849D3AC1D8CE507E12">
    <w:name w:val="38A967306FFF4C849D3AC1D8CE507E12"/>
  </w:style>
  <w:style w:type="paragraph" w:customStyle="1" w:styleId="D7ECC05688D9412FBAE9073654810535">
    <w:name w:val="D7ECC05688D9412FBAE9073654810535"/>
  </w:style>
  <w:style w:type="paragraph" w:customStyle="1" w:styleId="33C8B06B392741CBBA806F53D8D7149C">
    <w:name w:val="33C8B06B392741CBBA806F53D8D7149C"/>
  </w:style>
  <w:style w:type="paragraph" w:customStyle="1" w:styleId="D0CD81DA67274E62B6408CF22C0B23D1">
    <w:name w:val="D0CD81DA67274E62B6408CF22C0B23D1"/>
  </w:style>
  <w:style w:type="paragraph" w:customStyle="1" w:styleId="28FC0760B8594A45A6259F4D7269FEC7">
    <w:name w:val="28FC0760B8594A45A6259F4D7269FEC7"/>
  </w:style>
  <w:style w:type="paragraph" w:customStyle="1" w:styleId="F5A7809EB817402A8FC90E93060B6306">
    <w:name w:val="F5A7809EB817402A8FC90E93060B6306"/>
  </w:style>
  <w:style w:type="paragraph" w:customStyle="1" w:styleId="58209844194D4B11B7E4A04624831E6B">
    <w:name w:val="58209844194D4B11B7E4A04624831E6B"/>
  </w:style>
  <w:style w:type="paragraph" w:customStyle="1" w:styleId="CF0E51ACB5C34A79BB1333C6936DE5FF">
    <w:name w:val="CF0E51ACB5C34A79BB1333C6936DE5FF"/>
  </w:style>
  <w:style w:type="paragraph" w:customStyle="1" w:styleId="4C7F2D5407CC4259AC363B90DF015872">
    <w:name w:val="4C7F2D5407CC4259AC363B90DF015872"/>
  </w:style>
  <w:style w:type="paragraph" w:customStyle="1" w:styleId="5E9BBF6D308849AD8C531FE0E20495D2">
    <w:name w:val="5E9BBF6D308849AD8C531FE0E20495D2"/>
  </w:style>
  <w:style w:type="paragraph" w:customStyle="1" w:styleId="FAC5420ABBDC4A27A84E489146E9566A">
    <w:name w:val="FAC5420ABBDC4A27A84E489146E9566A"/>
  </w:style>
  <w:style w:type="paragraph" w:customStyle="1" w:styleId="3E8A83D2BA7642AE94F1D10295FDA1D8">
    <w:name w:val="3E8A83D2BA7642AE94F1D10295FDA1D8"/>
  </w:style>
  <w:style w:type="paragraph" w:customStyle="1" w:styleId="774BCC4A28644C44B967754DFAB0EDCA">
    <w:name w:val="774BCC4A28644C44B967754DFAB0EDCA"/>
  </w:style>
  <w:style w:type="paragraph" w:customStyle="1" w:styleId="10922CE378874B53B917B242A607D75B">
    <w:name w:val="10922CE378874B53B917B242A607D75B"/>
  </w:style>
  <w:style w:type="paragraph" w:customStyle="1" w:styleId="EBD95EF51A20490CB6DA003CC46AB7E1">
    <w:name w:val="EBD95EF51A20490CB6DA003CC46AB7E1"/>
  </w:style>
  <w:style w:type="paragraph" w:customStyle="1" w:styleId="CF6E2A227FDB4C1A8D8E13F29CCCFD8F">
    <w:name w:val="CF6E2A227FDB4C1A8D8E13F29CCCFD8F"/>
  </w:style>
  <w:style w:type="paragraph" w:customStyle="1" w:styleId="6B97F2A6BDFA405CA6D65C3FFAFC0A3B">
    <w:name w:val="6B97F2A6BDFA405CA6D65C3FFAFC0A3B"/>
  </w:style>
  <w:style w:type="paragraph" w:customStyle="1" w:styleId="E37BA73C48904545A00F97D1F318C53E">
    <w:name w:val="E37BA73C48904545A00F97D1F318C53E"/>
  </w:style>
  <w:style w:type="paragraph" w:customStyle="1" w:styleId="2556642BB50140CAA73E5B13878E72F7">
    <w:name w:val="2556642BB50140CAA73E5B13878E72F7"/>
  </w:style>
  <w:style w:type="paragraph" w:customStyle="1" w:styleId="84F8DC5E19FE40FBABEF609D9F1B12C2">
    <w:name w:val="84F8DC5E19FE40FBABEF609D9F1B12C2"/>
  </w:style>
  <w:style w:type="paragraph" w:customStyle="1" w:styleId="DD5ABC303B5043C98B3778A3148EC91D">
    <w:name w:val="DD5ABC303B5043C98B3778A3148EC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2024-10-10T15:58:00Z</dcterms:created>
  <dcterms:modified xsi:type="dcterms:W3CDTF">2024-10-10T15:58:00Z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